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CFC" w:rsidRPr="00454DFE" w:rsidRDefault="00454DFE" w:rsidP="00454DFE">
      <w:pPr>
        <w:pStyle w:val="Ttulo1"/>
        <w:rPr>
          <w:lang w:val="en-US"/>
        </w:rPr>
      </w:pPr>
      <w:r w:rsidRPr="00454DFE">
        <w:rPr>
          <w:lang w:val="en-US"/>
        </w:rPr>
        <w:t>Segmentation</w:t>
      </w:r>
    </w:p>
    <w:p w:rsidR="00454DFE" w:rsidRPr="00454DFE" w:rsidRDefault="00454DFE" w:rsidP="00454DFE">
      <w:pPr>
        <w:pStyle w:val="Ttulo2"/>
      </w:pPr>
      <w:r>
        <w:rPr>
          <w:lang w:val="en-US"/>
        </w:rPr>
        <w:t>Basics</w:t>
      </w:r>
    </w:p>
    <w:p w:rsidR="00454DFE" w:rsidRPr="00454DFE" w:rsidRDefault="00454DFE" w:rsidP="00454DFE">
      <w:pPr>
        <w:rPr>
          <w:lang w:val="en-US"/>
        </w:rPr>
      </w:pPr>
      <w:r w:rsidRPr="00454DFE">
        <w:rPr>
          <w:b/>
          <w:lang w:val="en-US"/>
        </w:rPr>
        <w:t>Goal</w:t>
      </w:r>
      <w:r w:rsidRPr="00454DFE">
        <w:rPr>
          <w:lang w:val="en-US"/>
        </w:rPr>
        <w:t>: Find where each musical element starts and ends.</w:t>
      </w:r>
    </w:p>
    <w:p w:rsidR="00454DFE" w:rsidRPr="00454DFE" w:rsidRDefault="00454DFE" w:rsidP="00454DFE">
      <w:pPr>
        <w:rPr>
          <w:lang w:val="en-US"/>
        </w:rPr>
      </w:pPr>
      <w:r w:rsidRPr="00454DFE">
        <w:rPr>
          <w:b/>
          <w:lang w:val="en-US"/>
        </w:rPr>
        <w:t>Input</w:t>
      </w:r>
      <w:r w:rsidRPr="00454DFE">
        <w:rPr>
          <w:lang w:val="en-US"/>
        </w:rPr>
        <w:t>: Wave.</w:t>
      </w:r>
    </w:p>
    <w:p w:rsidR="00454DFE" w:rsidRDefault="00454DFE" w:rsidP="00454DFE">
      <w:pPr>
        <w:rPr>
          <w:lang w:val="en-US"/>
        </w:rPr>
      </w:pPr>
      <w:r w:rsidRPr="00454DFE">
        <w:rPr>
          <w:b/>
          <w:lang w:val="en-US"/>
        </w:rPr>
        <w:t>Output</w:t>
      </w:r>
      <w:r w:rsidRPr="00454DFE">
        <w:rPr>
          <w:lang w:val="en-US"/>
        </w:rPr>
        <w:t>: Onset locations</w:t>
      </w:r>
      <w:r w:rsidR="00A13DBD">
        <w:rPr>
          <w:lang w:val="en-US"/>
        </w:rPr>
        <w:t>.</w:t>
      </w:r>
    </w:p>
    <w:p w:rsidR="00454DFE" w:rsidRDefault="00454DFE" w:rsidP="00454DFE">
      <w:pPr>
        <w:rPr>
          <w:lang w:val="en-US"/>
        </w:rPr>
      </w:pPr>
      <w:r w:rsidRPr="00454DFE">
        <w:drawing>
          <wp:anchor distT="0" distB="0" distL="114300" distR="114300" simplePos="0" relativeHeight="251661312" behindDoc="1" locked="0" layoutInCell="1" allowOverlap="1" wp14:anchorId="66D24AAD" wp14:editId="2C87C8AF">
            <wp:simplePos x="0" y="0"/>
            <wp:positionH relativeFrom="column">
              <wp:posOffset>3390161</wp:posOffset>
            </wp:positionH>
            <wp:positionV relativeFrom="paragraph">
              <wp:posOffset>114935</wp:posOffset>
            </wp:positionV>
            <wp:extent cx="2989580" cy="977900"/>
            <wp:effectExtent l="0" t="0" r="1270" b="0"/>
            <wp:wrapTight wrapText="bothSides">
              <wp:wrapPolygon edited="0">
                <wp:start x="0" y="0"/>
                <wp:lineTo x="0" y="21039"/>
                <wp:lineTo x="21472" y="21039"/>
                <wp:lineTo x="21472" y="0"/>
                <wp:lineTo x="0" y="0"/>
              </wp:wrapPolygon>
            </wp:wrapTight>
            <wp:docPr id="3074" name="Picture 2" descr="segmented_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segmented_wa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9779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4DFE"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6D3C3B" wp14:editId="13AC921B">
                <wp:simplePos x="0" y="0"/>
                <wp:positionH relativeFrom="column">
                  <wp:posOffset>2966777</wp:posOffset>
                </wp:positionH>
                <wp:positionV relativeFrom="paragraph">
                  <wp:posOffset>449883</wp:posOffset>
                </wp:positionV>
                <wp:extent cx="337415" cy="337415"/>
                <wp:effectExtent l="0" t="0" r="5715" b="5715"/>
                <wp:wrapTight wrapText="bothSides">
                  <wp:wrapPolygon edited="0">
                    <wp:start x="0" y="0"/>
                    <wp:lineTo x="0" y="20746"/>
                    <wp:lineTo x="13424" y="20746"/>
                    <wp:lineTo x="20746" y="12203"/>
                    <wp:lineTo x="20746" y="8542"/>
                    <wp:lineTo x="13424" y="0"/>
                    <wp:lineTo x="0" y="0"/>
                  </wp:wrapPolygon>
                </wp:wrapTight>
                <wp:docPr id="7" name="Cheur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15" cy="337415"/>
                        </a:xfrm>
                        <a:prstGeom prst="chevron">
                          <a:avLst/>
                        </a:prstGeom>
                        <a:solidFill>
                          <a:srgbClr val="AE4A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20A15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6" o:spid="_x0000_s1026" type="#_x0000_t55" style="position:absolute;margin-left:233.6pt;margin-top:35.4pt;width:26.55pt;height:26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" adj="10800" fillcolor="#ae4a65" stroked="f" strokeweight="1pt">
                <w10:wrap type="tight"/>
              </v:shape>
            </w:pict>
          </mc:Fallback>
        </mc:AlternateContent>
      </w:r>
      <w:r w:rsidRPr="00454DFE">
        <w:drawing>
          <wp:anchor distT="0" distB="0" distL="114300" distR="114300" simplePos="0" relativeHeight="251659264" behindDoc="1" locked="0" layoutInCell="1" allowOverlap="1" wp14:anchorId="22795984" wp14:editId="246BE629">
            <wp:simplePos x="0" y="0"/>
            <wp:positionH relativeFrom="column">
              <wp:posOffset>-76835</wp:posOffset>
            </wp:positionH>
            <wp:positionV relativeFrom="paragraph">
              <wp:posOffset>115712</wp:posOffset>
            </wp:positionV>
            <wp:extent cx="2988945" cy="977900"/>
            <wp:effectExtent l="0" t="0" r="1905" b="0"/>
            <wp:wrapTight wrapText="bothSides">
              <wp:wrapPolygon edited="0">
                <wp:start x="0" y="0"/>
                <wp:lineTo x="0" y="21039"/>
                <wp:lineTo x="21476" y="21039"/>
                <wp:lineTo x="21476" y="0"/>
                <wp:lineTo x="0" y="0"/>
              </wp:wrapPolygon>
            </wp:wrapTight>
            <wp:docPr id="1" name="Picture 2" descr="input_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nput_wa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9779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DFE" w:rsidRDefault="00454DFE" w:rsidP="00454DFE">
      <w:pPr>
        <w:rPr>
          <w:lang w:val="en-US"/>
        </w:rPr>
      </w:pPr>
    </w:p>
    <w:p w:rsidR="00454DFE" w:rsidRDefault="00454DFE" w:rsidP="00454DFE">
      <w:pPr>
        <w:rPr>
          <w:lang w:val="en-US"/>
        </w:rPr>
      </w:pPr>
    </w:p>
    <w:p w:rsidR="00454DFE" w:rsidRDefault="00A13DBD" w:rsidP="00454DFE">
      <w:pPr>
        <w:pStyle w:val="Ttulo2"/>
        <w:rPr>
          <w:lang w:val="en-US"/>
        </w:rPr>
      </w:pPr>
      <w:r>
        <w:rPr>
          <w:lang w:val="en-US"/>
        </w:rPr>
        <w:t>CRNN segmentation</w:t>
      </w:r>
    </w:p>
    <w:p w:rsidR="003466F8" w:rsidRDefault="003466F8" w:rsidP="003466F8">
      <w:pPr>
        <w:pStyle w:val="Ttulo3"/>
        <w:rPr>
          <w:lang w:val="en-US"/>
        </w:rPr>
      </w:pPr>
      <w:r>
        <w:rPr>
          <w:lang w:val="en-US"/>
        </w:rPr>
        <w:t xml:space="preserve">Architecture </w:t>
      </w:r>
    </w:p>
    <w:p w:rsidR="00454DFE" w:rsidRDefault="003466F8" w:rsidP="00454DF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6117B6C" wp14:editId="0D09C3A3">
            <wp:extent cx="5490845" cy="4807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F8" w:rsidRDefault="003466F8" w:rsidP="003466F8">
      <w:pPr>
        <w:jc w:val="both"/>
        <w:rPr>
          <w:lang w:val="en-US"/>
        </w:rPr>
      </w:pPr>
      <w:r w:rsidRPr="003466F8">
        <w:rPr>
          <w:b/>
          <w:lang w:val="en-US"/>
        </w:rPr>
        <w:lastRenderedPageBreak/>
        <w:t>Input</w:t>
      </w:r>
      <w:r>
        <w:rPr>
          <w:lang w:val="en-US"/>
        </w:rPr>
        <w:t>: 1000 spectrograms consisting of 50 frequencies.</w:t>
      </w:r>
    </w:p>
    <w:p w:rsidR="003466F8" w:rsidRDefault="00C04CE5" w:rsidP="003466F8">
      <w:pPr>
        <w:jc w:val="both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4A66ED54" wp14:editId="69AB8CE0">
            <wp:simplePos x="0" y="0"/>
            <wp:positionH relativeFrom="column">
              <wp:posOffset>3573780</wp:posOffset>
            </wp:positionH>
            <wp:positionV relativeFrom="paragraph">
              <wp:posOffset>292735</wp:posOffset>
            </wp:positionV>
            <wp:extent cx="2592705" cy="187198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75"/>
                    <a:stretch/>
                  </pic:blipFill>
                  <pic:spPr bwMode="auto">
                    <a:xfrm>
                      <a:off x="0" y="0"/>
                      <a:ext cx="2592705" cy="187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5179A" w:rsidRPr="00454DFE"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E6912B9" wp14:editId="20005159">
                <wp:simplePos x="0" y="0"/>
                <wp:positionH relativeFrom="column">
                  <wp:posOffset>3043384</wp:posOffset>
                </wp:positionH>
                <wp:positionV relativeFrom="paragraph">
                  <wp:posOffset>947420</wp:posOffset>
                </wp:positionV>
                <wp:extent cx="337185" cy="337185"/>
                <wp:effectExtent l="0" t="0" r="5715" b="5715"/>
                <wp:wrapTight wrapText="bothSides">
                  <wp:wrapPolygon edited="0">
                    <wp:start x="0" y="0"/>
                    <wp:lineTo x="0" y="20746"/>
                    <wp:lineTo x="13424" y="20746"/>
                    <wp:lineTo x="20746" y="12203"/>
                    <wp:lineTo x="20746" y="8542"/>
                    <wp:lineTo x="13424" y="0"/>
                    <wp:lineTo x="0" y="0"/>
                  </wp:wrapPolygon>
                </wp:wrapTight>
                <wp:docPr id="4" name="Cheur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chevron">
                          <a:avLst/>
                        </a:prstGeom>
                        <a:solidFill>
                          <a:srgbClr val="AE4A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D362" id="Cheurón 6" o:spid="_x0000_s1026" type="#_x0000_t55" style="position:absolute;margin-left:239.65pt;margin-top:74.6pt;width:26.55pt;height:26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" adj="10800" fillcolor="#ae4a65" stroked="f" strokeweight="1pt">
                <w10:wrap type="tight"/>
              </v:shape>
            </w:pict>
          </mc:Fallback>
        </mc:AlternateContent>
      </w:r>
      <w:r w:rsidR="003466F8" w:rsidRPr="00B5179A">
        <w:rPr>
          <w:b/>
          <w:lang w:val="en-US"/>
        </w:rPr>
        <w:t>Output</w:t>
      </w:r>
      <w:r w:rsidR="003466F8">
        <w:rPr>
          <w:lang w:val="en-US"/>
        </w:rPr>
        <w:t>: Step function consisting of 5000 samples</w:t>
      </w:r>
      <w:r>
        <w:rPr>
          <w:lang w:val="en-US"/>
        </w:rPr>
        <w:t xml:space="preserve"> </w:t>
      </w:r>
      <w:r>
        <w:rPr>
          <w:lang w:val="en-US"/>
        </w:rPr>
        <w:t>indicating onsets</w:t>
      </w:r>
      <w:r w:rsidR="003466F8">
        <w:rPr>
          <w:lang w:val="en-US"/>
        </w:rPr>
        <w:t>.</w:t>
      </w:r>
    </w:p>
    <w:p w:rsidR="00B5179A" w:rsidRDefault="00B5179A" w:rsidP="003466F8">
      <w:pPr>
        <w:jc w:val="both"/>
        <w:rPr>
          <w:lang w:val="en-US"/>
        </w:rPr>
      </w:pPr>
      <w:r w:rsidRPr="00B517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401408" wp14:editId="2E4D5D8F">
                <wp:simplePos x="0" y="0"/>
                <wp:positionH relativeFrom="column">
                  <wp:posOffset>2147873</wp:posOffset>
                </wp:positionH>
                <wp:positionV relativeFrom="paragraph">
                  <wp:posOffset>75603</wp:posOffset>
                </wp:positionV>
                <wp:extent cx="573206" cy="1404620"/>
                <wp:effectExtent l="0" t="0" r="0" b="698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79A" w:rsidRDefault="00B5179A">
                            <w:proofErr w:type="gramStart"/>
                            <w:r>
                              <w:t>x1000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014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9.1pt;margin-top:5.95pt;width:45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" stroked="f">
                <v:textbox style="mso-fit-shape-to-text:t">
                  <w:txbxContent>
                    <w:p w:rsidR="00B5179A" w:rsidRDefault="00B5179A">
                      <w:proofErr w:type="gramStart"/>
                      <w:r>
                        <w:t>x1000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90B0AF1" wp14:editId="67AFB124">
            <wp:extent cx="2893567" cy="1933149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744" cy="19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E5" w:rsidRDefault="00B90F4A" w:rsidP="0020577F">
      <w:pPr>
        <w:pStyle w:val="Ttulo3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534A654D" wp14:editId="681D170F">
            <wp:simplePos x="0" y="0"/>
            <wp:positionH relativeFrom="column">
              <wp:posOffset>5775078</wp:posOffset>
            </wp:positionH>
            <wp:positionV relativeFrom="paragraph">
              <wp:posOffset>208185</wp:posOffset>
            </wp:positionV>
            <wp:extent cx="571500" cy="10668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77F">
        <w:rPr>
          <w:lang w:val="en-US"/>
        </w:rPr>
        <w:t>Loss function</w:t>
      </w:r>
    </w:p>
    <w:p w:rsidR="0020577F" w:rsidRDefault="0020577F" w:rsidP="00B90F4A">
      <w:pPr>
        <w:jc w:val="both"/>
        <w:rPr>
          <w:lang w:val="en-US"/>
        </w:rPr>
      </w:pPr>
      <w:r w:rsidRPr="0020577F">
        <w:rPr>
          <w:lang w:val="en-US"/>
        </w:rPr>
        <w:t xml:space="preserve">0.75 * </w:t>
      </w:r>
      <w:proofErr w:type="spellStart"/>
      <w:r w:rsidRPr="0020577F">
        <w:rPr>
          <w:lang w:val="en-US"/>
        </w:rPr>
        <w:t>sensitivity_</w:t>
      </w:r>
      <w:proofErr w:type="gramStart"/>
      <w:r w:rsidRPr="0020577F">
        <w:rPr>
          <w:lang w:val="en-US"/>
        </w:rPr>
        <w:t>loss</w:t>
      </w:r>
      <w:proofErr w:type="spellEnd"/>
      <w:r w:rsidRPr="0020577F">
        <w:rPr>
          <w:lang w:val="en-US"/>
        </w:rPr>
        <w:t>(</w:t>
      </w:r>
      <w:proofErr w:type="spellStart"/>
      <w:proofErr w:type="gramEnd"/>
      <w:r w:rsidRPr="0020577F">
        <w:rPr>
          <w:lang w:val="en-US"/>
        </w:rPr>
        <w:t>y_pred</w:t>
      </w:r>
      <w:proofErr w:type="spellEnd"/>
      <w:r w:rsidRPr="0020577F">
        <w:rPr>
          <w:lang w:val="en-US"/>
        </w:rPr>
        <w:t xml:space="preserve">, </w:t>
      </w:r>
      <w:proofErr w:type="spellStart"/>
      <w:r w:rsidRPr="0020577F">
        <w:rPr>
          <w:lang w:val="en-US"/>
        </w:rPr>
        <w:t>y_true</w:t>
      </w:r>
      <w:proofErr w:type="spellEnd"/>
      <w:r w:rsidRPr="0020577F">
        <w:rPr>
          <w:lang w:val="en-US"/>
        </w:rPr>
        <w:t xml:space="preserve">) + </w:t>
      </w:r>
      <w:proofErr w:type="spellStart"/>
      <w:r w:rsidRPr="0020577F">
        <w:rPr>
          <w:lang w:val="en-US"/>
        </w:rPr>
        <w:t>precision_loss</w:t>
      </w:r>
      <w:proofErr w:type="spellEnd"/>
      <w:r w:rsidRPr="0020577F">
        <w:rPr>
          <w:lang w:val="en-US"/>
        </w:rPr>
        <w:t>(</w:t>
      </w:r>
      <w:proofErr w:type="spellStart"/>
      <w:r w:rsidRPr="0020577F">
        <w:rPr>
          <w:lang w:val="en-US"/>
        </w:rPr>
        <w:t>y_pred</w:t>
      </w:r>
      <w:proofErr w:type="spellEnd"/>
      <w:r w:rsidRPr="0020577F">
        <w:rPr>
          <w:lang w:val="en-US"/>
        </w:rPr>
        <w:t xml:space="preserve">, </w:t>
      </w:r>
      <w:proofErr w:type="spellStart"/>
      <w:r w:rsidRPr="0020577F">
        <w:rPr>
          <w:lang w:val="en-US"/>
        </w:rPr>
        <w:t>y_true</w:t>
      </w:r>
      <w:proofErr w:type="spellEnd"/>
      <w:r w:rsidRPr="0020577F">
        <w:rPr>
          <w:lang w:val="en-US"/>
        </w:rPr>
        <w:t>)</w:t>
      </w:r>
    </w:p>
    <w:p w:rsidR="0020577F" w:rsidRDefault="0020577F" w:rsidP="00B90F4A">
      <w:pPr>
        <w:jc w:val="both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proofErr w:type="spellStart"/>
      <w:r w:rsidRPr="0020577F">
        <w:rPr>
          <w:i/>
          <w:lang w:val="en-US"/>
        </w:rPr>
        <w:t>x</w:t>
      </w:r>
      <w:r>
        <w:rPr>
          <w:lang w:val="en-US"/>
        </w:rPr>
        <w:t>_loss</w:t>
      </w:r>
      <w:proofErr w:type="spellEnd"/>
      <w:r>
        <w:rPr>
          <w:lang w:val="en-US"/>
        </w:rPr>
        <w:t xml:space="preserve"> = 1 </w:t>
      </w:r>
      <w:r w:rsidR="00284B42">
        <w:rPr>
          <w:lang w:val="en-US"/>
        </w:rPr>
        <w:t>–</w:t>
      </w:r>
      <w:r>
        <w:rPr>
          <w:lang w:val="en-US"/>
        </w:rPr>
        <w:t xml:space="preserve"> </w:t>
      </w:r>
      <w:r w:rsidRPr="0020577F">
        <w:rPr>
          <w:i/>
          <w:lang w:val="en-US"/>
        </w:rPr>
        <w:t>x</w:t>
      </w:r>
    </w:p>
    <w:p w:rsidR="00284B42" w:rsidRDefault="00030EF4" w:rsidP="00B90F4A">
      <w:pPr>
        <w:jc w:val="both"/>
        <w:rPr>
          <w:lang w:val="en-US"/>
        </w:rPr>
      </w:pPr>
      <w:r w:rsidRPr="00B90F4A">
        <w:rPr>
          <w:b/>
          <w:lang w:val="en-US"/>
        </w:rPr>
        <w:t>Sensitivity</w:t>
      </w:r>
      <w:r>
        <w:rPr>
          <w:lang w:val="en-US"/>
        </w:rPr>
        <w:t>: Minimize false negatives.</w:t>
      </w:r>
    </w:p>
    <w:p w:rsidR="00030EF4" w:rsidRDefault="00B90F4A" w:rsidP="00B90F4A">
      <w:pPr>
        <w:jc w:val="both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462EC2D2" wp14:editId="0AF4CB88">
            <wp:simplePos x="0" y="0"/>
            <wp:positionH relativeFrom="column">
              <wp:posOffset>5736959</wp:posOffset>
            </wp:positionH>
            <wp:positionV relativeFrom="paragraph">
              <wp:posOffset>87441</wp:posOffset>
            </wp:positionV>
            <wp:extent cx="609600" cy="8953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EF4" w:rsidRPr="00B90F4A">
        <w:rPr>
          <w:b/>
          <w:lang w:val="en-US"/>
        </w:rPr>
        <w:t>Precision</w:t>
      </w:r>
      <w:r w:rsidR="00030EF4">
        <w:rPr>
          <w:lang w:val="en-US"/>
        </w:rPr>
        <w:t>: Minimize false positives.</w:t>
      </w:r>
      <w:r w:rsidRPr="00B90F4A">
        <w:rPr>
          <w:noProof/>
          <w:lang w:eastAsia="es-ES"/>
        </w:rPr>
        <w:t xml:space="preserve"> </w:t>
      </w:r>
    </w:p>
    <w:p w:rsidR="00D56781" w:rsidRPr="0020577F" w:rsidRDefault="00D56781" w:rsidP="00B90F4A">
      <w:pPr>
        <w:jc w:val="both"/>
        <w:rPr>
          <w:lang w:val="en-US"/>
        </w:rPr>
      </w:pPr>
      <w:r>
        <w:rPr>
          <w:lang w:val="en-US"/>
        </w:rPr>
        <w:t>Seems to work better than binary cross entropy because of the low occurrence of positives.</w:t>
      </w:r>
      <w:bookmarkStart w:id="0" w:name="_GoBack"/>
      <w:bookmarkEnd w:id="0"/>
    </w:p>
    <w:sectPr w:rsidR="00D56781" w:rsidRPr="0020577F" w:rsidSect="007E7CB8">
      <w:headerReference w:type="default" r:id="rId15"/>
      <w:footerReference w:type="default" r:id="rId16"/>
      <w:pgSz w:w="11906" w:h="16838" w:code="9"/>
      <w:pgMar w:top="1440" w:right="2408" w:bottom="993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C4B" w:rsidRDefault="00611C4B">
      <w:pPr>
        <w:spacing w:before="0" w:after="0" w:line="240" w:lineRule="auto"/>
      </w:pPr>
      <w:r>
        <w:separator/>
      </w:r>
    </w:p>
  </w:endnote>
  <w:endnote w:type="continuationSeparator" w:id="0">
    <w:p w:rsidR="00611C4B" w:rsidRDefault="00611C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34089"/>
      <w:docPartObj>
        <w:docPartGallery w:val="Page Numbers (Bottom of Page)"/>
        <w:docPartUnique/>
      </w:docPartObj>
    </w:sdtPr>
    <w:sdtEndPr/>
    <w:sdtContent>
      <w:p w:rsidR="00E934B8" w:rsidRDefault="00E934B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F4A">
          <w:rPr>
            <w:noProof/>
          </w:rPr>
          <w:t>2</w:t>
        </w:r>
        <w:r>
          <w:fldChar w:fldCharType="end"/>
        </w:r>
      </w:p>
    </w:sdtContent>
  </w:sdt>
  <w:p w:rsidR="00D16FF8" w:rsidRDefault="00D16F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C4B" w:rsidRDefault="00611C4B">
      <w:pPr>
        <w:spacing w:before="0" w:after="0" w:line="240" w:lineRule="auto"/>
      </w:pPr>
      <w:r>
        <w:separator/>
      </w:r>
    </w:p>
  </w:footnote>
  <w:footnote w:type="continuationSeparator" w:id="0">
    <w:p w:rsidR="00611C4B" w:rsidRDefault="00611C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4B8" w:rsidRPr="00E934B8" w:rsidRDefault="00E934B8">
    <w:pPr>
      <w:pStyle w:val="Encabezado"/>
      <w:rPr>
        <w:color w:val="002060"/>
      </w:rPr>
    </w:pPr>
    <w:r w:rsidRPr="00E934B8">
      <w:rPr>
        <w:noProof/>
        <w:color w:val="00206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7AFBC1" wp14:editId="3318DF26">
              <wp:simplePos x="0" y="0"/>
              <wp:positionH relativeFrom="column">
                <wp:posOffset>-15240</wp:posOffset>
              </wp:positionH>
              <wp:positionV relativeFrom="paragraph">
                <wp:posOffset>234480</wp:posOffset>
              </wp:positionV>
              <wp:extent cx="6814019" cy="0"/>
              <wp:effectExtent l="0" t="0" r="254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4019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7852C7" id="Conector recto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8.45pt" to="535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" strokecolor="#002060" strokeweight="1pt">
              <v:stroke joinstyle="miter"/>
            </v:line>
          </w:pict>
        </mc:Fallback>
      </mc:AlternateContent>
    </w:r>
    <w:r w:rsidR="00454DFE">
      <w:rPr>
        <w:color w:val="002060"/>
      </w:rPr>
      <w:t>MUSIC SHEET GENERATOR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69C108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446D7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E61FB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CC7A6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BCF77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D0C8A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FA84B7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1BEF6E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8E7FD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B2E773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0E67A4"/>
    <w:multiLevelType w:val="hybridMultilevel"/>
    <w:tmpl w:val="EAF418F4"/>
    <w:lvl w:ilvl="0" w:tplc="61FEC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02886"/>
    <w:multiLevelType w:val="hybridMultilevel"/>
    <w:tmpl w:val="B274A1BC"/>
    <w:lvl w:ilvl="0" w:tplc="E0A0F57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CC4DC1"/>
    <w:multiLevelType w:val="hybridMultilevel"/>
    <w:tmpl w:val="32B815A6"/>
    <w:lvl w:ilvl="0" w:tplc="E0A0F57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1254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8456A7C"/>
    <w:multiLevelType w:val="hybridMultilevel"/>
    <w:tmpl w:val="8E083962"/>
    <w:lvl w:ilvl="0" w:tplc="05F4D36E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>
    <w:nsid w:val="77541D4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7A1435A2"/>
    <w:multiLevelType w:val="hybridMultilevel"/>
    <w:tmpl w:val="6C8EEC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07163F"/>
    <w:multiLevelType w:val="hybridMultilevel"/>
    <w:tmpl w:val="6E54185A"/>
    <w:lvl w:ilvl="0" w:tplc="8EF835DA">
      <w:start w:val="2"/>
      <w:numFmt w:val="bullet"/>
      <w:lvlText w:val="-"/>
      <w:lvlJc w:val="left"/>
      <w:pPr>
        <w:ind w:left="786" w:hanging="360"/>
      </w:pPr>
      <w:rPr>
        <w:rFonts w:ascii="Palatino Linotype" w:eastAsiaTheme="minorEastAsia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15"/>
  </w:num>
  <w:num w:numId="15">
    <w:abstractNumId w:val="12"/>
  </w:num>
  <w:num w:numId="16">
    <w:abstractNumId w:val="11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FE"/>
    <w:rsid w:val="00001AB8"/>
    <w:rsid w:val="0000514D"/>
    <w:rsid w:val="00030EF4"/>
    <w:rsid w:val="00040490"/>
    <w:rsid w:val="000535BF"/>
    <w:rsid w:val="00054BA9"/>
    <w:rsid w:val="00056EAE"/>
    <w:rsid w:val="000813C5"/>
    <w:rsid w:val="00082735"/>
    <w:rsid w:val="000861E4"/>
    <w:rsid w:val="000B2919"/>
    <w:rsid w:val="000B5FC2"/>
    <w:rsid w:val="000D34B2"/>
    <w:rsid w:val="000E5F33"/>
    <w:rsid w:val="000F0913"/>
    <w:rsid w:val="000F5BF6"/>
    <w:rsid w:val="00107AD3"/>
    <w:rsid w:val="0013022B"/>
    <w:rsid w:val="001404CF"/>
    <w:rsid w:val="00152BD3"/>
    <w:rsid w:val="0016585B"/>
    <w:rsid w:val="001755B5"/>
    <w:rsid w:val="00183790"/>
    <w:rsid w:val="0019006C"/>
    <w:rsid w:val="001A068E"/>
    <w:rsid w:val="001B7CBF"/>
    <w:rsid w:val="001C348C"/>
    <w:rsid w:val="001D5844"/>
    <w:rsid w:val="0020577F"/>
    <w:rsid w:val="00210BB8"/>
    <w:rsid w:val="00222691"/>
    <w:rsid w:val="002276BE"/>
    <w:rsid w:val="0023035F"/>
    <w:rsid w:val="00231313"/>
    <w:rsid w:val="00242984"/>
    <w:rsid w:val="00252255"/>
    <w:rsid w:val="00252B20"/>
    <w:rsid w:val="00253A2A"/>
    <w:rsid w:val="002632F6"/>
    <w:rsid w:val="00271380"/>
    <w:rsid w:val="0027272E"/>
    <w:rsid w:val="00274328"/>
    <w:rsid w:val="0028096D"/>
    <w:rsid w:val="00284B42"/>
    <w:rsid w:val="002B4D0A"/>
    <w:rsid w:val="002B4E3F"/>
    <w:rsid w:val="002C79D8"/>
    <w:rsid w:val="003016E3"/>
    <w:rsid w:val="003210CB"/>
    <w:rsid w:val="003275D0"/>
    <w:rsid w:val="003374C1"/>
    <w:rsid w:val="003466F8"/>
    <w:rsid w:val="003725AD"/>
    <w:rsid w:val="003873E2"/>
    <w:rsid w:val="003A21A5"/>
    <w:rsid w:val="003A2F04"/>
    <w:rsid w:val="003A3248"/>
    <w:rsid w:val="003C6F0F"/>
    <w:rsid w:val="003D067F"/>
    <w:rsid w:val="003D6B32"/>
    <w:rsid w:val="003E00AE"/>
    <w:rsid w:val="003E0F89"/>
    <w:rsid w:val="003E6180"/>
    <w:rsid w:val="003E771E"/>
    <w:rsid w:val="004068AE"/>
    <w:rsid w:val="004155B6"/>
    <w:rsid w:val="00420FE2"/>
    <w:rsid w:val="004277A0"/>
    <w:rsid w:val="004371BD"/>
    <w:rsid w:val="004448C6"/>
    <w:rsid w:val="00454DFE"/>
    <w:rsid w:val="00455956"/>
    <w:rsid w:val="0047098B"/>
    <w:rsid w:val="00481968"/>
    <w:rsid w:val="00491E27"/>
    <w:rsid w:val="00493802"/>
    <w:rsid w:val="004938E3"/>
    <w:rsid w:val="00494233"/>
    <w:rsid w:val="004A78E1"/>
    <w:rsid w:val="004B0ED9"/>
    <w:rsid w:val="004B289F"/>
    <w:rsid w:val="004B4ED7"/>
    <w:rsid w:val="004B765C"/>
    <w:rsid w:val="004C0B9A"/>
    <w:rsid w:val="004C48D7"/>
    <w:rsid w:val="004D077A"/>
    <w:rsid w:val="004D27D4"/>
    <w:rsid w:val="004D717C"/>
    <w:rsid w:val="004E5E92"/>
    <w:rsid w:val="004E7339"/>
    <w:rsid w:val="004F4450"/>
    <w:rsid w:val="00505B3F"/>
    <w:rsid w:val="0050715B"/>
    <w:rsid w:val="00520E0C"/>
    <w:rsid w:val="005308A0"/>
    <w:rsid w:val="005342D7"/>
    <w:rsid w:val="005449C6"/>
    <w:rsid w:val="00554B18"/>
    <w:rsid w:val="005810B1"/>
    <w:rsid w:val="005A2E79"/>
    <w:rsid w:val="005C0CF9"/>
    <w:rsid w:val="005C19D6"/>
    <w:rsid w:val="005E4F75"/>
    <w:rsid w:val="00605DAA"/>
    <w:rsid w:val="00611C4B"/>
    <w:rsid w:val="006169C1"/>
    <w:rsid w:val="00622C07"/>
    <w:rsid w:val="00623BBC"/>
    <w:rsid w:val="00631D3D"/>
    <w:rsid w:val="006378BD"/>
    <w:rsid w:val="00655EAC"/>
    <w:rsid w:val="00656A53"/>
    <w:rsid w:val="006718C6"/>
    <w:rsid w:val="00671CFC"/>
    <w:rsid w:val="00675B76"/>
    <w:rsid w:val="006815BD"/>
    <w:rsid w:val="006956BD"/>
    <w:rsid w:val="006964F5"/>
    <w:rsid w:val="00697ECC"/>
    <w:rsid w:val="006B664C"/>
    <w:rsid w:val="006B7D1D"/>
    <w:rsid w:val="006C05D0"/>
    <w:rsid w:val="006C52CE"/>
    <w:rsid w:val="006E2643"/>
    <w:rsid w:val="00703EE4"/>
    <w:rsid w:val="007442FC"/>
    <w:rsid w:val="00744EF2"/>
    <w:rsid w:val="00786002"/>
    <w:rsid w:val="007865F0"/>
    <w:rsid w:val="007A1E7A"/>
    <w:rsid w:val="007C46E4"/>
    <w:rsid w:val="007C6946"/>
    <w:rsid w:val="007D139A"/>
    <w:rsid w:val="007D287E"/>
    <w:rsid w:val="007E106C"/>
    <w:rsid w:val="007E782A"/>
    <w:rsid w:val="007E7CB8"/>
    <w:rsid w:val="00801F99"/>
    <w:rsid w:val="008114EA"/>
    <w:rsid w:val="0083711D"/>
    <w:rsid w:val="00866569"/>
    <w:rsid w:val="00883D99"/>
    <w:rsid w:val="00883ECF"/>
    <w:rsid w:val="00893F04"/>
    <w:rsid w:val="0089403B"/>
    <w:rsid w:val="00896303"/>
    <w:rsid w:val="008B10FE"/>
    <w:rsid w:val="008B35D9"/>
    <w:rsid w:val="008C00DF"/>
    <w:rsid w:val="008D0C7A"/>
    <w:rsid w:val="008D3D5E"/>
    <w:rsid w:val="008E34C0"/>
    <w:rsid w:val="008E3BA9"/>
    <w:rsid w:val="008E575D"/>
    <w:rsid w:val="008F5D81"/>
    <w:rsid w:val="00907E83"/>
    <w:rsid w:val="009163EF"/>
    <w:rsid w:val="00955AA0"/>
    <w:rsid w:val="0097124C"/>
    <w:rsid w:val="00975203"/>
    <w:rsid w:val="0097631D"/>
    <w:rsid w:val="009879C7"/>
    <w:rsid w:val="0099508A"/>
    <w:rsid w:val="009A1D82"/>
    <w:rsid w:val="009A3C6D"/>
    <w:rsid w:val="009A7E61"/>
    <w:rsid w:val="009C1E37"/>
    <w:rsid w:val="00A13DBD"/>
    <w:rsid w:val="00A265E6"/>
    <w:rsid w:val="00A26BCF"/>
    <w:rsid w:val="00A453A1"/>
    <w:rsid w:val="00A46A27"/>
    <w:rsid w:val="00A54090"/>
    <w:rsid w:val="00A54999"/>
    <w:rsid w:val="00A605D8"/>
    <w:rsid w:val="00A844AA"/>
    <w:rsid w:val="00A86FDB"/>
    <w:rsid w:val="00AA660D"/>
    <w:rsid w:val="00AB6E5D"/>
    <w:rsid w:val="00AC64D8"/>
    <w:rsid w:val="00AD5084"/>
    <w:rsid w:val="00AF0021"/>
    <w:rsid w:val="00B1573C"/>
    <w:rsid w:val="00B47C99"/>
    <w:rsid w:val="00B5179A"/>
    <w:rsid w:val="00B7427C"/>
    <w:rsid w:val="00B76F62"/>
    <w:rsid w:val="00B77E4A"/>
    <w:rsid w:val="00B810D2"/>
    <w:rsid w:val="00B90F4A"/>
    <w:rsid w:val="00B9148B"/>
    <w:rsid w:val="00BC1C1E"/>
    <w:rsid w:val="00BD0E58"/>
    <w:rsid w:val="00C04CE5"/>
    <w:rsid w:val="00C065FC"/>
    <w:rsid w:val="00C32CFC"/>
    <w:rsid w:val="00C44D97"/>
    <w:rsid w:val="00C54770"/>
    <w:rsid w:val="00C56D36"/>
    <w:rsid w:val="00C64E2E"/>
    <w:rsid w:val="00C77AB8"/>
    <w:rsid w:val="00C95617"/>
    <w:rsid w:val="00CA4319"/>
    <w:rsid w:val="00CC343C"/>
    <w:rsid w:val="00CC443B"/>
    <w:rsid w:val="00CC4CA5"/>
    <w:rsid w:val="00CD693C"/>
    <w:rsid w:val="00CF56BA"/>
    <w:rsid w:val="00D01659"/>
    <w:rsid w:val="00D03575"/>
    <w:rsid w:val="00D16FF8"/>
    <w:rsid w:val="00D22736"/>
    <w:rsid w:val="00D241F5"/>
    <w:rsid w:val="00D30972"/>
    <w:rsid w:val="00D32844"/>
    <w:rsid w:val="00D3354B"/>
    <w:rsid w:val="00D43FBC"/>
    <w:rsid w:val="00D46CB2"/>
    <w:rsid w:val="00D46F56"/>
    <w:rsid w:val="00D474AE"/>
    <w:rsid w:val="00D56781"/>
    <w:rsid w:val="00D76593"/>
    <w:rsid w:val="00D80BE2"/>
    <w:rsid w:val="00DE749A"/>
    <w:rsid w:val="00E039B3"/>
    <w:rsid w:val="00E0494E"/>
    <w:rsid w:val="00E1245E"/>
    <w:rsid w:val="00E12637"/>
    <w:rsid w:val="00E12B81"/>
    <w:rsid w:val="00E24CC4"/>
    <w:rsid w:val="00E64DDC"/>
    <w:rsid w:val="00E75283"/>
    <w:rsid w:val="00E77513"/>
    <w:rsid w:val="00E830BB"/>
    <w:rsid w:val="00E934B8"/>
    <w:rsid w:val="00E95E79"/>
    <w:rsid w:val="00EA1120"/>
    <w:rsid w:val="00EA3B2B"/>
    <w:rsid w:val="00EB0462"/>
    <w:rsid w:val="00EB55C5"/>
    <w:rsid w:val="00EB629C"/>
    <w:rsid w:val="00ED23C3"/>
    <w:rsid w:val="00ED5458"/>
    <w:rsid w:val="00ED6D89"/>
    <w:rsid w:val="00EE1339"/>
    <w:rsid w:val="00EE164A"/>
    <w:rsid w:val="00EE5123"/>
    <w:rsid w:val="00EE6F7A"/>
    <w:rsid w:val="00EF04E7"/>
    <w:rsid w:val="00F026A0"/>
    <w:rsid w:val="00F0799C"/>
    <w:rsid w:val="00F12F4F"/>
    <w:rsid w:val="00F166DA"/>
    <w:rsid w:val="00F37FEC"/>
    <w:rsid w:val="00F65E87"/>
    <w:rsid w:val="00F73D5F"/>
    <w:rsid w:val="00F73E5B"/>
    <w:rsid w:val="00F8630C"/>
    <w:rsid w:val="00F962B9"/>
    <w:rsid w:val="00FA1776"/>
    <w:rsid w:val="00FC1B79"/>
    <w:rsid w:val="00FC5AA4"/>
    <w:rsid w:val="00FD0E81"/>
    <w:rsid w:val="00FD44C0"/>
    <w:rsid w:val="00FE339F"/>
    <w:rsid w:val="00FF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F519BF-6B53-4579-82E3-B4B8A8B4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E87"/>
  </w:style>
  <w:style w:type="paragraph" w:styleId="Ttulo1">
    <w:name w:val="heading 1"/>
    <w:basedOn w:val="Normal"/>
    <w:link w:val="Ttulo1Car"/>
    <w:uiPriority w:val="9"/>
    <w:qFormat/>
    <w:rsid w:val="008E575D"/>
    <w:pPr>
      <w:keepNext/>
      <w:keepLines/>
      <w:numPr>
        <w:numId w:val="14"/>
      </w:numPr>
      <w:pBdr>
        <w:bottom w:val="single" w:sz="18" w:space="1" w:color="1F3864" w:themeColor="accent5" w:themeShade="80"/>
      </w:pBdr>
      <w:spacing w:before="240" w:after="360"/>
      <w:contextualSpacing/>
      <w:outlineLvl w:val="0"/>
    </w:pPr>
    <w:rPr>
      <w:rFonts w:asciiTheme="majorHAnsi" w:eastAsiaTheme="majorEastAsia" w:hAnsiTheme="majorHAnsi" w:cstheme="majorBidi"/>
      <w:color w:val="1F3864" w:themeColor="accent5" w:themeShade="80"/>
      <w:sz w:val="32"/>
      <w:szCs w:val="32"/>
    </w:rPr>
  </w:style>
  <w:style w:type="paragraph" w:styleId="Ttulo2">
    <w:name w:val="heading 2"/>
    <w:link w:val="Ttulo2Car"/>
    <w:uiPriority w:val="9"/>
    <w:unhideWhenUsed/>
    <w:qFormat/>
    <w:rsid w:val="0097124C"/>
    <w:pPr>
      <w:keepNext/>
      <w:keepLines/>
      <w:numPr>
        <w:ilvl w:val="1"/>
        <w:numId w:val="14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1966"/>
    <w:pPr>
      <w:keepNext/>
      <w:keepLines/>
      <w:numPr>
        <w:ilvl w:val="2"/>
        <w:numId w:val="14"/>
      </w:numPr>
      <w:pBdr>
        <w:top w:val="single" w:sz="8" w:space="1" w:color="2F5496" w:themeColor="accent5" w:themeShade="BF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771E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3D6B32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B32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B32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B32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B32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E575D"/>
    <w:rPr>
      <w:rFonts w:asciiTheme="majorHAnsi" w:eastAsiaTheme="majorEastAsia" w:hAnsiTheme="majorHAnsi" w:cstheme="majorBidi"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124C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196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edepgina">
    <w:name w:val="footer"/>
    <w:basedOn w:val="Normal"/>
    <w:link w:val="PiedepginaC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0715B"/>
    <w:rPr>
      <w:color w:val="1F4E79" w:themeColor="accent1" w:themeShade="80"/>
    </w:rPr>
  </w:style>
  <w:style w:type="paragraph" w:styleId="Encabezado">
    <w:name w:val="header"/>
    <w:basedOn w:val="Normal"/>
    <w:link w:val="EncabezadoCar"/>
    <w:uiPriority w:val="99"/>
    <w:unhideWhenUsed/>
    <w:rsid w:val="00622C07"/>
    <w:pPr>
      <w:spacing w:before="0" w:after="0" w:line="240" w:lineRule="auto"/>
    </w:pPr>
  </w:style>
  <w:style w:type="table" w:styleId="Tabladecuadrcula1clara">
    <w:name w:val="Grid Table 1 Light"/>
    <w:basedOn w:val="Tab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ciones">
    <w:name w:val="Instruccione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Cuadrculadetablaclara">
    <w:name w:val="Grid Table Light"/>
    <w:basedOn w:val="Tablanormal"/>
    <w:uiPriority w:val="40"/>
    <w:rsid w:val="004B4ED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rsid w:val="00622C07"/>
  </w:style>
  <w:style w:type="character" w:customStyle="1" w:styleId="Ttulo4Car">
    <w:name w:val="Título 4 Car"/>
    <w:basedOn w:val="Fuentedeprrafopredeter"/>
    <w:link w:val="Ttulo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B32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52BD3"/>
  </w:style>
  <w:style w:type="paragraph" w:styleId="Textodebloque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52BD3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52B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52BD3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52BD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D6B32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D6B32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52BD3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52B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52BD3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52B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52BD3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52B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52BD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D6B32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152BD3"/>
  </w:style>
  <w:style w:type="table" w:styleId="Cuadrculavistosa">
    <w:name w:val="Colorful Grid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D6B3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6B3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6B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6B32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152BD3"/>
  </w:style>
  <w:style w:type="character" w:customStyle="1" w:styleId="FechaCar">
    <w:name w:val="Fecha Car"/>
    <w:basedOn w:val="Fuentedeprrafopredeter"/>
    <w:link w:val="Fecha"/>
    <w:uiPriority w:val="99"/>
    <w:semiHidden/>
    <w:rsid w:val="00152BD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D6B32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52BD3"/>
  </w:style>
  <w:style w:type="character" w:styleId="nfasis">
    <w:name w:val="Emphasis"/>
    <w:basedOn w:val="Fuentedeprrafopredeter"/>
    <w:uiPriority w:val="20"/>
    <w:semiHidden/>
    <w:unhideWhenUsed/>
    <w:qFormat/>
    <w:rsid w:val="00152BD3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152BD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D6B32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52BD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6B32"/>
    <w:rPr>
      <w:szCs w:val="20"/>
    </w:rPr>
  </w:style>
  <w:style w:type="table" w:styleId="Tabladecuadrcula1clara-nfasis1">
    <w:name w:val="Grid Table 1 Light Accent 1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52BD3"/>
  </w:style>
  <w:style w:type="paragraph" w:styleId="DireccinHTML">
    <w:name w:val="HTML Address"/>
    <w:basedOn w:val="Normal"/>
    <w:link w:val="DireccinHTMLC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52B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52BD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52BD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6B32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52BD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52BD3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605D8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52BD3"/>
  </w:style>
  <w:style w:type="paragraph" w:styleId="Lista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47098B"/>
    <w:pPr>
      <w:pBdr>
        <w:top w:val="single" w:sz="2" w:space="1" w:color="C9C9C9" w:themeColor="accent3" w:themeTint="99"/>
        <w:left w:val="single" w:sz="2" w:space="4" w:color="C9C9C9" w:themeColor="accent3" w:themeTint="99"/>
        <w:bottom w:val="single" w:sz="2" w:space="1" w:color="C9C9C9" w:themeColor="accent3" w:themeTint="99"/>
        <w:right w:val="single" w:sz="2" w:space="4" w:color="C9C9C9" w:themeColor="accent3" w:themeTint="99"/>
      </w:pBdr>
      <w:spacing w:line="240" w:lineRule="auto"/>
      <w:ind w:left="720"/>
      <w:contextualSpacing/>
    </w:pPr>
  </w:style>
  <w:style w:type="table" w:styleId="Tabladelista1clara">
    <w:name w:val="List Table 1 Light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3D6B32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52BD3"/>
  </w:style>
  <w:style w:type="character" w:styleId="Nmerodepgina">
    <w:name w:val="page number"/>
    <w:basedOn w:val="Fuentedeprrafopredeter"/>
    <w:uiPriority w:val="99"/>
    <w:semiHidden/>
    <w:unhideWhenUsed/>
    <w:rsid w:val="00152BD3"/>
  </w:style>
  <w:style w:type="table" w:styleId="Tablanormal1">
    <w:name w:val="Plain Table 1"/>
    <w:basedOn w:val="Tablanormal"/>
    <w:uiPriority w:val="41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52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52B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D6B32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605D8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152BD3"/>
  </w:style>
  <w:style w:type="character" w:customStyle="1" w:styleId="SaludoCar">
    <w:name w:val="Saludo Car"/>
    <w:basedOn w:val="Fuentedeprrafopredeter"/>
    <w:link w:val="Saludo"/>
    <w:uiPriority w:val="99"/>
    <w:semiHidden/>
    <w:rsid w:val="00152BD3"/>
  </w:style>
  <w:style w:type="paragraph" w:styleId="Firma">
    <w:name w:val="Signature"/>
    <w:basedOn w:val="Normal"/>
    <w:link w:val="FirmaC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152BD3"/>
  </w:style>
  <w:style w:type="character" w:styleId="Textoennegrita">
    <w:name w:val="Strong"/>
    <w:basedOn w:val="Fuentedeprrafopredeter"/>
    <w:uiPriority w:val="22"/>
    <w:semiHidden/>
    <w:unhideWhenUsed/>
    <w:qFormat/>
    <w:rsid w:val="00152BD3"/>
    <w:rPr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D6B32"/>
    <w:rPr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52BD3"/>
    <w:pPr>
      <w:ind w:left="72" w:right="72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52BD3"/>
    <w:pPr>
      <w:ind w:left="72" w:right="72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52BD3"/>
    <w:pPr>
      <w:ind w:left="72" w:right="72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52BD3"/>
    <w:pPr>
      <w:ind w:left="72" w:right="72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52BD3"/>
    <w:pPr>
      <w:ind w:left="72" w:right="72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52BD3"/>
    <w:pPr>
      <w:ind w:left="72" w:right="72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52BD3"/>
    <w:pPr>
      <w:ind w:left="72" w:right="72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52BD3"/>
    <w:pPr>
      <w:ind w:left="72" w:right="72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52BD3"/>
    <w:pPr>
      <w:ind w:left="72" w:right="72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52BD3"/>
    <w:pPr>
      <w:ind w:left="72" w:right="72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152BD3"/>
    <w:pPr>
      <w:ind w:left="72" w:right="72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52BD3"/>
    <w:pPr>
      <w:ind w:left="72" w:right="72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52BD3"/>
    <w:pPr>
      <w:ind w:left="72" w:right="72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uesto">
    <w:name w:val="Title"/>
    <w:basedOn w:val="Normal"/>
    <w:link w:val="PuestoC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75B76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urt\Documents\Plantillas%20personalizadas%20de%20Office\Apuntes_azul.dotx" TargetMode="External"/></Relationship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56D3-3539-486E-B957-539B0D38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Apuntes_azul.dotx</Template>
  <TotalTime>44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Aturt</dc:creator>
  <cp:lastModifiedBy>Aturt</cp:lastModifiedBy>
  <cp:revision>7</cp:revision>
  <dcterms:created xsi:type="dcterms:W3CDTF">2019-12-16T18:35:00Z</dcterms:created>
  <dcterms:modified xsi:type="dcterms:W3CDTF">2019-12-16T19:18:00Z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